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 Cooperative Vulnerability Penetration Assessment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Guide 2</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11/02/2020</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 Cooperative Vulnerability Penetration Assessment</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Guide 2</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11/02/2020</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Cooperative Vulnerability Penetration Assessment</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Cooperative Vulnerability Penetration Assessment</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Tim Honks, Wim Bonks, Julio Hernandez, Jebel Macias</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Cooperative Vulnerability Penetration Assessment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Tim Honks, Wim Bonks, Julio Hernandez, Jebel Macias</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Cooperative Vulnerability Penetration Assessment</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Cooperative Vulnerability Penetration Assessment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5fad1a13004800009b000a3e</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5fad1a13004800009b000a3f</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5fad1a13004800009b000a40</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5fad1a13004800009b000a41</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5fad1a13004800009b000a42</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5fad1a13004800009b000a43</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5fad1a13004800009b000a44</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5fad1a13004800009b000a45</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5fad1a13004800009b000a46</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5fad1a13004800009b000a47</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M</w:t>
            </w:r>
          </w:p>
        </w:tc>
        <w:tc>
          <w:tcPr>
            <w:tcW w:w="589" w:type="pct"/>
            <w:tcBorders>
              <w:top w:val="single" w:sz="4" w:space="0" w:color="auto"/>
              <w:left w:val="single" w:sz="4" w:space="0" w:color="auto"/>
              <w:bottom w:val="single" w:sz="4" w:space="0" w:color="auto"/>
              <w:right w:val="single" w:sz="8" w:space="0" w:color="auto"/>
            </w:tcBorders>
            <w:shd w:val="clear" w:color="auto" w:fill="FFFF0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L</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 1</w:t>
      </w:r>
    </w:p>
    <w:p w14:paraId="5034B76D" w14:textId="0559E2AD" w:rsidR="00BA651A" w:rsidRPr="00650F7F" w:rsidRDefault="00BA651A" w:rsidP="00BA651A">
      <w:pPr>
        <w:pStyle w:val="bodytype"/>
      </w:pPr>
      <w:bookmarkStart w:id="31" w:name="_Toc38966265"/>
      <w:r w:rsidRPr="00650F7F">
        <w:t xml:space="preserve">Table </w:t>
      </w:r>
      <w:r w:rsidR="00D45FD4">
        <w:rPr>
          <w:noProof/>
        </w:rPr>
        <w:t>1</w:t>
      </w:r>
      <w:r w:rsidRPr="00650F7F">
        <w:t xml:space="preserve"> describes the </w:t>
      </w:r>
      <w:r w:rsidR="00D45FD4">
        <w:t>Finding 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w:t>
      </w:r>
      <w:r w:rsidR="00B13EE1" w:rsidRPr="00195B10">
        <w:rPr>
          <w:b/>
          <w:bCs/>
        </w:rPr>
        <w:t>.</w:t>
      </w:r>
      <w:r w:rsidRPr="00195B10">
        <w:rPr>
          <w:b/>
          <w:bCs/>
        </w:rPr>
        <w:t xml:space="preserve"> </w:t>
      </w:r>
      <w:r w:rsidR="00D45FD4">
        <w:rPr>
          <w:b/>
          <w:bCs/>
        </w:rPr>
        <w:t>Finding 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5fad1a13004800009b000a3e</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VH</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2</w:t>
      </w:r>
    </w:p>
    <w:p w14:paraId="5034B76D" w14:textId="0559E2AD" w:rsidR="00BA651A" w:rsidRPr="00650F7F" w:rsidRDefault="00BA651A" w:rsidP="00BA651A">
      <w:pPr>
        <w:pStyle w:val="bodytype"/>
      </w:pPr>
      <w:bookmarkStart w:id="31" w:name="_Toc38966265"/>
      <w:r w:rsidRPr="00650F7F">
        <w:t xml:space="preserve">Table </w:t>
      </w:r>
      <w:r w:rsidR="00D45FD4">
        <w:rPr>
          <w:noProof/>
        </w:rPr>
        <w:t>2</w:t>
      </w:r>
      <w:r w:rsidRPr="00650F7F">
        <w:t xml:space="preserve"> describes the </w:t>
      </w:r>
      <w:r w:rsidR="00D45FD4">
        <w:t>Finding 2</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2</w:t>
      </w:r>
      <w:r w:rsidR="00B13EE1" w:rsidRPr="00195B10">
        <w:rPr>
          <w:b/>
          <w:bCs/>
        </w:rPr>
        <w:t>.</w:t>
      </w:r>
      <w:r w:rsidRPr="00195B10">
        <w:rPr>
          <w:b/>
          <w:bCs/>
        </w:rPr>
        <w:t xml:space="preserve"> </w:t>
      </w:r>
      <w:r w:rsidR="00D45FD4">
        <w:rPr>
          <w:b/>
          <w:bCs/>
        </w:rPr>
        <w:t>Finding 2</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5fad1a13004800009b000a3f</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92D050"/>
            <w:vAlign w:val="center"/>
            <w:hideMark/>
          </w:tcPr>
          <w:p w14:paraId="1F416915" w14:textId="6A767B42" w:rsidR="007714D1" w:rsidRDefault="006E680D">
            <w:pPr>
              <w:spacing w:after="0"/>
              <w:jc w:val="center"/>
              <w:rPr>
                <w:b/>
                <w:bCs/>
              </w:rPr>
            </w:pPr>
            <w:r>
              <w:rPr>
                <w:b/>
                <w:bCs/>
              </w:rPr>
              <w:t>Closed</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Outsider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Host2</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7</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2</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3</w:t>
      </w:r>
    </w:p>
    <w:p w14:paraId="5034B76D" w14:textId="0559E2AD" w:rsidR="00BA651A" w:rsidRPr="00650F7F" w:rsidRDefault="00BA651A" w:rsidP="00BA651A">
      <w:pPr>
        <w:pStyle w:val="bodytype"/>
      </w:pPr>
      <w:bookmarkStart w:id="31" w:name="_Toc38966265"/>
      <w:r w:rsidRPr="00650F7F">
        <w:t xml:space="preserve">Table </w:t>
      </w:r>
      <w:r w:rsidR="00D45FD4">
        <w:rPr>
          <w:noProof/>
        </w:rPr>
        <w:t>3</w:t>
      </w:r>
      <w:r w:rsidRPr="00650F7F">
        <w:t xml:space="preserve"> describes the </w:t>
      </w:r>
      <w:r w:rsidR="00D45FD4">
        <w:t>Finding 3</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3</w:t>
      </w:r>
      <w:r w:rsidR="00B13EE1" w:rsidRPr="00195B10">
        <w:rPr>
          <w:b/>
          <w:bCs/>
        </w:rPr>
        <w:t>.</w:t>
      </w:r>
      <w:r w:rsidRPr="00195B10">
        <w:rPr>
          <w:b/>
          <w:bCs/>
        </w:rPr>
        <w:t xml:space="preserve"> </w:t>
      </w:r>
      <w:r w:rsidR="00D45FD4">
        <w:rPr>
          <w:b/>
          <w:bCs/>
        </w:rPr>
        <w:t>Finding 3</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5fad1a13004800009b000a40</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Host3</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3</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4</w:t>
      </w:r>
    </w:p>
    <w:p w14:paraId="5034B76D" w14:textId="0559E2AD" w:rsidR="00BA651A" w:rsidRPr="00650F7F" w:rsidRDefault="00BA651A" w:rsidP="00BA651A">
      <w:pPr>
        <w:pStyle w:val="bodytype"/>
      </w:pPr>
      <w:bookmarkStart w:id="31" w:name="_Toc38966265"/>
      <w:r w:rsidRPr="00650F7F">
        <w:t xml:space="preserve">Table </w:t>
      </w:r>
      <w:r w:rsidR="00D45FD4">
        <w:rPr>
          <w:noProof/>
        </w:rPr>
        <w:t>4</w:t>
      </w:r>
      <w:r w:rsidRPr="00650F7F">
        <w:t xml:space="preserve"> describes the </w:t>
      </w:r>
      <w:r w:rsidR="00D45FD4">
        <w:t>Finding 4</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4</w:t>
      </w:r>
      <w:r w:rsidR="00B13EE1" w:rsidRPr="00195B10">
        <w:rPr>
          <w:b/>
          <w:bCs/>
        </w:rPr>
        <w:t>.</w:t>
      </w:r>
      <w:r w:rsidRPr="00195B10">
        <w:rPr>
          <w:b/>
          <w:bCs/>
        </w:rPr>
        <w:t xml:space="preserve"> </w:t>
      </w:r>
      <w:r w:rsidR="00D45FD4">
        <w:rPr>
          <w:b/>
          <w:bCs/>
        </w:rPr>
        <w:t>Finding 4</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5fad1a13004800009b000a41</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4</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5</w:t>
      </w:r>
    </w:p>
    <w:p w14:paraId="5034B76D" w14:textId="0559E2AD" w:rsidR="00BA651A" w:rsidRPr="00650F7F" w:rsidRDefault="00BA651A" w:rsidP="00BA651A">
      <w:pPr>
        <w:pStyle w:val="bodytype"/>
      </w:pPr>
      <w:bookmarkStart w:id="31" w:name="_Toc38966265"/>
      <w:r w:rsidRPr="00650F7F">
        <w:t xml:space="preserve">Table </w:t>
      </w:r>
      <w:r w:rsidR="00D45FD4">
        <w:rPr>
          <w:noProof/>
        </w:rPr>
        <w:t>5</w:t>
      </w:r>
      <w:r w:rsidRPr="00650F7F">
        <w:t xml:space="preserve"> describes the </w:t>
      </w:r>
      <w:r w:rsidR="00D45FD4">
        <w:t>Finding 5</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5</w:t>
      </w:r>
      <w:r w:rsidR="00B13EE1" w:rsidRPr="00195B10">
        <w:rPr>
          <w:b/>
          <w:bCs/>
        </w:rPr>
        <w:t>.</w:t>
      </w:r>
      <w:r w:rsidRPr="00195B10">
        <w:rPr>
          <w:b/>
          <w:bCs/>
        </w:rPr>
        <w:t xml:space="preserve"> </w:t>
      </w:r>
      <w:r w:rsidR="00D45FD4">
        <w:rPr>
          <w:b/>
          <w:bCs/>
        </w:rPr>
        <w:t>Finding 5</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5fad1a13004800009b000a42</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5</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6</w:t>
      </w:r>
    </w:p>
    <w:p w14:paraId="5034B76D" w14:textId="0559E2AD" w:rsidR="00BA651A" w:rsidRPr="00650F7F" w:rsidRDefault="00BA651A" w:rsidP="00BA651A">
      <w:pPr>
        <w:pStyle w:val="bodytype"/>
      </w:pPr>
      <w:bookmarkStart w:id="31" w:name="_Toc38966265"/>
      <w:r w:rsidRPr="00650F7F">
        <w:t xml:space="preserve">Table </w:t>
      </w:r>
      <w:r w:rsidR="00D45FD4">
        <w:rPr>
          <w:noProof/>
        </w:rPr>
        <w:t>6</w:t>
      </w:r>
      <w:r w:rsidRPr="00650F7F">
        <w:t xml:space="preserve"> describes the </w:t>
      </w:r>
      <w:r w:rsidR="00D45FD4">
        <w:t>Finding 6</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6</w:t>
      </w:r>
      <w:r w:rsidR="00B13EE1" w:rsidRPr="00195B10">
        <w:rPr>
          <w:b/>
          <w:bCs/>
        </w:rPr>
        <w:t>.</w:t>
      </w:r>
      <w:r w:rsidRPr="00195B10">
        <w:rPr>
          <w:b/>
          <w:bCs/>
        </w:rPr>
        <w:t xml:space="preserve"> </w:t>
      </w:r>
      <w:r w:rsidR="00D45FD4">
        <w:rPr>
          <w:b/>
          <w:bCs/>
        </w:rPr>
        <w:t>Finding 6</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5fad1a13004800009b000a43</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6</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7</w:t>
      </w:r>
    </w:p>
    <w:p w14:paraId="5034B76D" w14:textId="0559E2AD" w:rsidR="00BA651A" w:rsidRPr="00650F7F" w:rsidRDefault="00BA651A" w:rsidP="00BA651A">
      <w:pPr>
        <w:pStyle w:val="bodytype"/>
      </w:pPr>
      <w:bookmarkStart w:id="31" w:name="_Toc38966265"/>
      <w:r w:rsidRPr="00650F7F">
        <w:t xml:space="preserve">Table </w:t>
      </w:r>
      <w:r w:rsidR="00D45FD4">
        <w:rPr>
          <w:noProof/>
        </w:rPr>
        <w:t>7</w:t>
      </w:r>
      <w:r w:rsidRPr="00650F7F">
        <w:t xml:space="preserve"> describes the </w:t>
      </w:r>
      <w:r w:rsidR="00D45FD4">
        <w:t>Finding 7</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7</w:t>
      </w:r>
      <w:r w:rsidR="00B13EE1" w:rsidRPr="00195B10">
        <w:rPr>
          <w:b/>
          <w:bCs/>
        </w:rPr>
        <w:t>.</w:t>
      </w:r>
      <w:r w:rsidRPr="00195B10">
        <w:rPr>
          <w:b/>
          <w:bCs/>
        </w:rPr>
        <w:t xml:space="preserve"> </w:t>
      </w:r>
      <w:r w:rsidR="00D45FD4">
        <w:rPr>
          <w:b/>
          <w:bCs/>
        </w:rPr>
        <w:t>Finding 7</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5fad1a13004800009b000a44</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7</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8</w:t>
      </w:r>
    </w:p>
    <w:p w14:paraId="5034B76D" w14:textId="0559E2AD" w:rsidR="00BA651A" w:rsidRPr="00650F7F" w:rsidRDefault="00BA651A" w:rsidP="00BA651A">
      <w:pPr>
        <w:pStyle w:val="bodytype"/>
      </w:pPr>
      <w:bookmarkStart w:id="31" w:name="_Toc38966265"/>
      <w:r w:rsidRPr="00650F7F">
        <w:t xml:space="preserve">Table </w:t>
      </w:r>
      <w:r w:rsidR="00D45FD4">
        <w:rPr>
          <w:noProof/>
        </w:rPr>
        <w:t>8</w:t>
      </w:r>
      <w:r w:rsidRPr="00650F7F">
        <w:t xml:space="preserve"> describes the </w:t>
      </w:r>
      <w:r w:rsidR="00D45FD4">
        <w:t>Finding 8</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8</w:t>
      </w:r>
      <w:r w:rsidR="00B13EE1" w:rsidRPr="00195B10">
        <w:rPr>
          <w:b/>
          <w:bCs/>
        </w:rPr>
        <w:t>.</w:t>
      </w:r>
      <w:r w:rsidRPr="00195B10">
        <w:rPr>
          <w:b/>
          <w:bCs/>
        </w:rPr>
        <w:t xml:space="preserve"> </w:t>
      </w:r>
      <w:r w:rsidR="00D45FD4">
        <w:rPr>
          <w:b/>
          <w:bCs/>
        </w:rPr>
        <w:t>Finding 8</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5fad1a13004800009b000a45</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8</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9</w:t>
      </w:r>
    </w:p>
    <w:p w14:paraId="5034B76D" w14:textId="0559E2AD" w:rsidR="00BA651A" w:rsidRPr="00650F7F" w:rsidRDefault="00BA651A" w:rsidP="00BA651A">
      <w:pPr>
        <w:pStyle w:val="bodytype"/>
      </w:pPr>
      <w:bookmarkStart w:id="31" w:name="_Toc38966265"/>
      <w:r w:rsidRPr="00650F7F">
        <w:t xml:space="preserve">Table </w:t>
      </w:r>
      <w:r w:rsidR="00D45FD4">
        <w:rPr>
          <w:noProof/>
        </w:rPr>
        <w:t>9</w:t>
      </w:r>
      <w:r w:rsidRPr="00650F7F">
        <w:t xml:space="preserve"> describes the </w:t>
      </w:r>
      <w:r w:rsidR="00D45FD4">
        <w:t>Finding 9</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9</w:t>
      </w:r>
      <w:r w:rsidR="00B13EE1" w:rsidRPr="00195B10">
        <w:rPr>
          <w:b/>
          <w:bCs/>
        </w:rPr>
        <w:t>.</w:t>
      </w:r>
      <w:r w:rsidRPr="00195B10">
        <w:rPr>
          <w:b/>
          <w:bCs/>
        </w:rPr>
        <w:t xml:space="preserve"> </w:t>
      </w:r>
      <w:r w:rsidR="00D45FD4">
        <w:rPr>
          <w:b/>
          <w:bCs/>
        </w:rPr>
        <w:t>Finding 9</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5fad1a13004800009b000a46</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9</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42B260B4" w14:textId="4E3281B8" w:rsidR="00081512" w:rsidRDefault="00081512" w:rsidP="00BD6883">
      <w:pPr>
        <w:pStyle w:val="Heading2"/>
      </w:pPr>
      <w:bookmarkStart w:id="30" w:name="_Toc38966257"/>
      <w:r>
        <w:lastRenderedPageBreak/>
        <w:t>(U)</w:t>
      </w:r>
      <w:bookmarkEnd w:id="30"/>
      <w:r w:rsidR="00D45FD4">
        <w:t xml:space="preserve"> Finding 10</w:t>
      </w:r>
    </w:p>
    <w:p w14:paraId="5034B76D" w14:textId="0559E2AD" w:rsidR="00BA651A" w:rsidRPr="00650F7F" w:rsidRDefault="00BA651A" w:rsidP="00BA651A">
      <w:pPr>
        <w:pStyle w:val="bodytype"/>
      </w:pPr>
      <w:bookmarkStart w:id="31" w:name="_Toc38966265"/>
      <w:r w:rsidRPr="00650F7F">
        <w:t xml:space="preserve">Table </w:t>
      </w:r>
      <w:r w:rsidR="00D45FD4">
        <w:rPr>
          <w:noProof/>
        </w:rPr>
        <w:t>10</w:t>
      </w:r>
      <w:r w:rsidRPr="00650F7F">
        <w:t xml:space="preserve"> describes the </w:t>
      </w:r>
      <w:r w:rsidR="00D45FD4">
        <w:t>Finding 10</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10</w:t>
      </w:r>
      <w:r w:rsidR="00B13EE1" w:rsidRPr="00195B10">
        <w:rPr>
          <w:b/>
          <w:bCs/>
        </w:rPr>
        <w:t>.</w:t>
      </w:r>
      <w:r w:rsidRPr="00195B10">
        <w:rPr>
          <w:b/>
          <w:bCs/>
        </w:rPr>
        <w:t xml:space="preserve"> </w:t>
      </w:r>
      <w:r w:rsidR="00D45FD4">
        <w:rPr>
          <w:b/>
          <w:bCs/>
        </w:rPr>
        <w:t>Finding 10</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5fad1a13004800009b000a47</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Host4</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6A18EB95" w14:textId="0C5D8BB0" w:rsidR="007714D1" w:rsidRDefault="006E680D">
            <w:pPr>
              <w:spacing w:after="0"/>
              <w:jc w:val="center"/>
              <w:rPr>
                <w:b/>
                <w:bCs/>
              </w:rPr>
            </w:pPr>
            <w:r>
              <w:rPr>
                <w:b/>
                <w:bCs/>
              </w:rPr>
              <w:t>M</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B80C707" w14:textId="5EF4965A" w:rsidR="00834DC2" w:rsidRPr="00995A04" w:rsidRDefault="006E680D" w:rsidP="003052E3">
            <w:pPr>
              <w:spacing w:after="0"/>
              <w:jc w:val="center"/>
              <w:rPr>
                <w:b/>
                <w:bCs/>
              </w:rPr>
            </w:pPr>
            <w:r>
              <w:rPr>
                <w:b/>
                <w:bCs/>
              </w:rPr>
              <w:t>L</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VL</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10</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